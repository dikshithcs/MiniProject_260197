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6.xml" ContentType="application/vnd.openxmlformats-officedocument.customXmlProperties+xml"/>
  <Override PartName="/customXml/item6.xml" ContentType="application/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6.xml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30" w:leader="none"/>
        </w:tabs>
        <w:ind w:hanging="0"/>
        <w:jc w:val="both"/>
        <w:rPr>
          <w:rFonts w:ascii="Arial" w:hAnsi="Arial" w:cs="Arial"/>
          <w:sz w:val="1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8DC9B2C">
                <wp:simplePos x="0" y="0"/>
                <wp:positionH relativeFrom="column">
                  <wp:posOffset>431800</wp:posOffset>
                </wp:positionH>
                <wp:positionV relativeFrom="paragraph">
                  <wp:posOffset>635</wp:posOffset>
                </wp:positionV>
                <wp:extent cx="4417060" cy="1582420"/>
                <wp:effectExtent l="0" t="0" r="0" b="6350"/>
                <wp:wrapNone/>
                <wp:docPr id="1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80" cy="1581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spacing w:before="600" w:after="80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56"/>
                                <w:szCs w:val="30"/>
                                <w:lang w:val="it-IT"/>
                              </w:rPr>
                              <w:t>EMPLOYEE MANAGEMENT SYSTEM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34pt;margin-top:0pt;width:347.7pt;height:124.5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Heading1"/>
                        <w:spacing w:before="600" w:after="80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56"/>
                          <w:szCs w:val="30"/>
                          <w:lang w:val="it-IT"/>
                        </w:rPr>
                        <w:t>EMPLOYEE MANAGEMENT SYSTEM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 wp14:anchorId="48DC9B2E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5pt;margin-top:-38.05pt;width:62.9pt;height:66.5pt" coordorigin="-379,-761" coordsize="1258,1330"/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6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5pt;height:63.65pt" coordorigin="7510,12" coordsize="1177,1273"/>
            </w:pict>
          </mc:Fallback>
        </mc:AlternateContent>
        <w:drawing>
          <wp:anchor behindDoc="0" distT="0" distB="0" distL="114300" distR="12192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</w:rPr>
        <w:t>./</w:t>
      </w:r>
    </w:p>
    <w:p>
      <w:pPr>
        <w:pStyle w:val="Normal"/>
        <w:ind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48DC9B3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960" cy="851535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6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85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color w:val="000000"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114300" distR="120650" simplePos="0" locked="0" layoutInCell="1" allowOverlap="1" relativeHeight="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6" r="0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4" w:type="dxa"/>
          <w:bottom w:w="0" w:type="dxa"/>
          <w:right w:w="72" w:type="dxa"/>
        </w:tblCellMar>
        <w:tblLook w:noVBand="0" w:val="0000" w:noHBand="0" w:lastColumn="0" w:firstColumn="0" w:lastRow="0" w:firstRow="0"/>
      </w:tblPr>
      <w:tblGrid>
        <w:gridCol w:w="1237"/>
        <w:gridCol w:w="1054"/>
        <w:gridCol w:w="1755"/>
        <w:gridCol w:w="1598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bCs w:val="false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b/>
          <w:b/>
          <w:bCs/>
          <w:sz w:val="32"/>
          <w:szCs w:val="24"/>
        </w:rPr>
      </w:pPr>
      <w:r>
        <w:rPr>
          <w:rStyle w:val="Strong"/>
          <w:rFonts w:cs="Arial" w:ascii="Arial" w:hAnsi="Arial"/>
          <w:sz w:val="32"/>
        </w:rPr>
        <w:t>Document History</w:t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  <w:id w:val="1879165283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tabs>
          <w:tab w:val="left" w:pos="540" w:leader="none"/>
        </w:tabs>
        <w:spacing w:before="240" w:after="80"/>
        <w:ind w:left="54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left" w:pos="540" w:leader="none"/>
        </w:tabs>
        <w:spacing w:before="240" w:after="80"/>
        <w:ind w:left="54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Toc513545819"/>
      <w:bookmarkStart w:id="3" w:name="_Toc311197302"/>
      <w:bookmarkStart w:id="4" w:name="_Toc229764175"/>
      <w:bookmarkStart w:id="5" w:name="_Toc229759047"/>
      <w:bookmarkStart w:id="6" w:name="_Toc513545819"/>
      <w:bookmarkStart w:id="7" w:name="_Toc311197302"/>
      <w:bookmarkStart w:id="8" w:name="_Toc229764175"/>
      <w:bookmarkStart w:id="9" w:name="_Toc229759047"/>
      <w:bookmarkEnd w:id="6"/>
      <w:bookmarkEnd w:id="7"/>
      <w:bookmarkEnd w:id="8"/>
      <w:bookmarkEnd w:id="9"/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sdt>
          <w:sdtPr>
            <w:docPartObj>
              <w:docPartGallery w:val="Page Numbers (Top of Page)"/>
              <w:docPartUnique w:val="true"/>
            </w:docPartObj>
            <w:id w:val="2080264681"/>
          </w:sdtPr>
          <w:sdtContent>
            <w:p>
              <w:pPr>
                <w:pStyle w:val="Footer"/>
                <w:ind w:hanging="0"/>
                <w:rPr/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 xml:space="preserve">Learning Report – MBSE </w:t>
          </w:r>
        </w:p>
      </w:tc>
      <w:tc>
        <w:tcPr>
          <w:tcW w:w="2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a2b4d"/>
    <w:pPr>
      <w:widowControl/>
      <w:bidi w:val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styleId="ListLabel1">
    <w:name w:val="ListLabel 1"/>
    <w:qFormat/>
    <w:rPr>
      <w:color w:val="auto"/>
      <w:sz w:val="20"/>
      <w:szCs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  <w:sz w:val="20"/>
      <w:szCs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<Relationship Id="rId14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178</TotalTime>
  <Application>LibreOffice/6.0.7.3$Linux_X86_64 LibreOffice_project/00m0$Build-3</Application>
  <Pages>2</Pages>
  <Words>45</Words>
  <Characters>261</Characters>
  <CharactersWithSpaces>312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2021-04-16T10:47:07Z</dcterms:modified>
  <cp:revision>22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